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0C7AB3" w:rsidRDefault="00475B29">
              <w:pPr>
                <w:pStyle w:val="Publishwithline"/>
              </w:pPr>
              <w:r>
                <w:t>Assignment VI</w:t>
              </w:r>
            </w:p>
          </w:sdtContent>
        </w:sdt>
        <w:p w:rsidR="000C7AB3" w:rsidRDefault="000C7AB3">
          <w:pPr>
            <w:pStyle w:val="underline"/>
          </w:pPr>
        </w:p>
        <w:p w:rsidR="000C7AB3" w:rsidRDefault="002A3A0B">
          <w:pPr>
            <w:pStyle w:val="PadderBetweenControlandBody"/>
          </w:pPr>
        </w:p>
      </w:sdtContent>
    </w:sdt>
    <w:p w:rsidR="000C7AB3" w:rsidRDefault="00AC5185" w:rsidP="00AC5185">
      <w:pPr>
        <w:pStyle w:val="ListParagraph"/>
        <w:numPr>
          <w:ilvl w:val="0"/>
          <w:numId w:val="1"/>
        </w:numPr>
      </w:pPr>
      <w:r>
        <w:t>What is pointer and explain its applications. Write a program that uses pointer to copy an array of double.</w:t>
      </w:r>
    </w:p>
    <w:p w:rsidR="00044087" w:rsidRDefault="00E30EE2" w:rsidP="00E30EE2">
      <w:pPr>
        <w:ind w:firstLine="360"/>
      </w:pPr>
      <w:proofErr w:type="spellStart"/>
      <w:r>
        <w:t>Ans</w:t>
      </w:r>
      <w:proofErr w:type="spellEnd"/>
      <w:r>
        <w:t xml:space="preserve">: Pointer is the variable that holds address of another variable of same data type.     </w:t>
      </w:r>
    </w:p>
    <w:p w:rsidR="00044087" w:rsidRDefault="00044087" w:rsidP="00E30EE2">
      <w:pPr>
        <w:ind w:firstLine="360"/>
      </w:pPr>
      <w:r>
        <w:tab/>
        <w:t>The application of pointer are explained below:-</w:t>
      </w:r>
    </w:p>
    <w:p w:rsidR="00E30EE2" w:rsidRDefault="00044087" w:rsidP="00044087">
      <w:pPr>
        <w:pStyle w:val="ListParagraph"/>
        <w:numPr>
          <w:ilvl w:val="0"/>
          <w:numId w:val="5"/>
        </w:numPr>
      </w:pPr>
      <w:r>
        <w:t>Pointer allow C to support dynamic memory management.</w:t>
      </w:r>
    </w:p>
    <w:p w:rsidR="00044087" w:rsidRDefault="00044087" w:rsidP="00044087">
      <w:pPr>
        <w:pStyle w:val="ListParagraph"/>
        <w:numPr>
          <w:ilvl w:val="0"/>
          <w:numId w:val="5"/>
        </w:numPr>
      </w:pPr>
      <w:r>
        <w:t>Pointer reduce length and complexity of the programs.</w:t>
      </w:r>
    </w:p>
    <w:p w:rsidR="00044087" w:rsidRDefault="00044087" w:rsidP="00044087">
      <w:pPr>
        <w:pStyle w:val="ListParagraph"/>
        <w:numPr>
          <w:ilvl w:val="0"/>
          <w:numId w:val="5"/>
        </w:numPr>
      </w:pPr>
      <w:r>
        <w:t xml:space="preserve">Pointer are more efficient in </w:t>
      </w:r>
      <w:proofErr w:type="gramStart"/>
      <w:r>
        <w:t>handling  arrays</w:t>
      </w:r>
      <w:proofErr w:type="gramEnd"/>
      <w:r>
        <w:t xml:space="preserve"> and data tables.</w:t>
      </w:r>
    </w:p>
    <w:p w:rsidR="00044087" w:rsidRDefault="00044087" w:rsidP="00044087">
      <w:pPr>
        <w:pStyle w:val="ListParagraph"/>
        <w:numPr>
          <w:ilvl w:val="0"/>
          <w:numId w:val="5"/>
        </w:numPr>
      </w:pPr>
      <w:r>
        <w:t xml:space="preserve">They increase the execution speed and </w:t>
      </w:r>
      <w:proofErr w:type="gramStart"/>
      <w:r>
        <w:t>thus  reduce</w:t>
      </w:r>
      <w:proofErr w:type="gramEnd"/>
      <w:r>
        <w:t xml:space="preserve"> the program execution time.</w:t>
      </w:r>
    </w:p>
    <w:p w:rsidR="00044087" w:rsidRDefault="00044087" w:rsidP="00044087">
      <w:pPr>
        <w:pStyle w:val="ListParagraph"/>
        <w:numPr>
          <w:ilvl w:val="0"/>
          <w:numId w:val="5"/>
        </w:numPr>
      </w:pPr>
      <w:r>
        <w:t>Pointer can be used to return multiple value from a function via function arguments.</w:t>
      </w:r>
    </w:p>
    <w:p w:rsidR="00044087" w:rsidRDefault="00044087" w:rsidP="00044087">
      <w:pPr>
        <w:pStyle w:val="ListParagraph"/>
        <w:numPr>
          <w:ilvl w:val="0"/>
          <w:numId w:val="5"/>
        </w:numPr>
      </w:pPr>
      <w:r>
        <w:t>The use of pointer arrays to character string results in saving of data storage space in memory.</w:t>
      </w:r>
    </w:p>
    <w:p w:rsidR="00044087" w:rsidRDefault="00CB6E5F" w:rsidP="00044087">
      <w:pPr>
        <w:pStyle w:val="ListParagraph"/>
        <w:numPr>
          <w:ilvl w:val="0"/>
          <w:numId w:val="5"/>
        </w:numPr>
      </w:pPr>
      <w:r>
        <w:t>Pointer permit reference to functions and thereby facilitating passing of functions as arguments to other functions.</w:t>
      </w:r>
    </w:p>
    <w:p w:rsidR="00CB6E5F" w:rsidRDefault="00CB6E5F" w:rsidP="00CB6E5F">
      <w:pPr>
        <w:pStyle w:val="ListParagraph"/>
        <w:numPr>
          <w:ilvl w:val="0"/>
          <w:numId w:val="5"/>
        </w:numPr>
      </w:pPr>
      <w:r>
        <w:t>Pointer provide an efficient tool for manipulating dynamic data structure such as structures, linked list, queues, stacks and trees.</w:t>
      </w:r>
    </w:p>
    <w:p w:rsidR="007457AC" w:rsidRDefault="007457AC" w:rsidP="007457AC">
      <w:pPr>
        <w:ind w:firstLine="720"/>
        <w:rPr>
          <w:b/>
          <w:bCs/>
        </w:rPr>
      </w:pPr>
      <w:r>
        <w:rPr>
          <w:b/>
          <w:bCs/>
        </w:rPr>
        <w:t>Program that uses pointer to copy an array of double.</w:t>
      </w:r>
    </w:p>
    <w:p w:rsidR="007457AC" w:rsidRDefault="007457AC" w:rsidP="007457AC">
      <w:pPr>
        <w:ind w:firstLine="72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7457AC" w:rsidRDefault="007457AC" w:rsidP="007457AC">
      <w:pPr>
        <w:ind w:firstLine="720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7457AC" w:rsidRPr="007457AC" w:rsidRDefault="007457AC" w:rsidP="007457AC">
      <w:pPr>
        <w:ind w:firstLine="720"/>
      </w:pPr>
      <w:bookmarkStart w:id="0" w:name="_GoBack"/>
      <w:bookmarkEnd w:id="0"/>
    </w:p>
    <w:p w:rsidR="00E30EE2" w:rsidRDefault="00E30EE2" w:rsidP="00AC5185">
      <w:pPr>
        <w:pStyle w:val="ListParagraph"/>
      </w:pPr>
    </w:p>
    <w:sectPr w:rsidR="00E30EE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31C06"/>
    <w:multiLevelType w:val="hybridMultilevel"/>
    <w:tmpl w:val="9580D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7D00FE"/>
    <w:multiLevelType w:val="hybridMultilevel"/>
    <w:tmpl w:val="A7EEC014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">
    <w:nsid w:val="5AFC431B"/>
    <w:multiLevelType w:val="hybridMultilevel"/>
    <w:tmpl w:val="3A08D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6E310B"/>
    <w:multiLevelType w:val="hybridMultilevel"/>
    <w:tmpl w:val="3C2E2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F94D2F"/>
    <w:multiLevelType w:val="hybridMultilevel"/>
    <w:tmpl w:val="A01E2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AC5185"/>
    <w:rsid w:val="00044087"/>
    <w:rsid w:val="000C7AB3"/>
    <w:rsid w:val="002A3A0B"/>
    <w:rsid w:val="00475B29"/>
    <w:rsid w:val="007457AC"/>
    <w:rsid w:val="00AC5185"/>
    <w:rsid w:val="00CB6E5F"/>
    <w:rsid w:val="00E30EE2"/>
    <w:rsid w:val="00FA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F94973-69C3-435F-8EF5-19CECE427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2" w:qFormat="1"/>
    <w:lsdException w:name="heading 7" w:semiHidden="1" w:uiPriority="2" w:qFormat="1"/>
    <w:lsdException w:name="heading 8" w:semiHidden="1" w:uiPriority="2" w:qFormat="1"/>
    <w:lsdException w:name="heading 9" w:semiHidden="1" w:uiPriority="2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uiPriority="19" w:qFormat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kesh%20Mahara\AppData\Roaming\Microsoft\Templates\Blog%20po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D4262-D384-4E0E-AAF2-4491AF44DE00}"/>
      </w:docPartPr>
      <w:docPartBody>
        <w:p w:rsidR="000335EE" w:rsidRDefault="00AB00E6">
          <w:r w:rsidRPr="0028613B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F47"/>
    <w:rsid w:val="000335EE"/>
    <w:rsid w:val="00154CB4"/>
    <w:rsid w:val="002C6F47"/>
    <w:rsid w:val="00AB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B00E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logPostInfo xmlns="http://www.microsoft.com/Office/Word/BlogTool">
  <PostTitle>Assignment VI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customXml/itemProps2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 post</Template>
  <TotalTime>206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mukesh mahara</cp:lastModifiedBy>
  <cp:revision>3</cp:revision>
  <dcterms:created xsi:type="dcterms:W3CDTF">2017-03-09T10:16:00Z</dcterms:created>
  <dcterms:modified xsi:type="dcterms:W3CDTF">2017-03-10T06:14:00Z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